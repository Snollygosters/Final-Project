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1" w:after="0" w:line="406" w:lineRule="exact"/>
        <w:ind w:left="11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45pt;margin-top:-2.026233pt;width:54pt;height:.1pt;mso-position-horizontal-relative:page;mso-position-vertical-relative:paragraph;z-index:-146" coordorigin="900,-41" coordsize="1080,2">
            <v:shape style="position:absolute;left:900;top:-41;width:1080;height:2" coordorigin="900,-41" coordsize="1080,0" path="m900,-41l1980,-41e" filled="f" stroked="t" strokeweight="1.4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spacing w:val="0"/>
          <w:w w:val="102"/>
          <w:b/>
          <w:bCs/>
          <w:position w:val="-1"/>
        </w:rPr>
        <w:t>Start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920" w:right="1520"/>
        </w:sectPr>
      </w:pPr>
      <w:rPr/>
    </w:p>
    <w:p>
      <w:pPr>
        <w:spacing w:before="41" w:after="0" w:line="235" w:lineRule="auto"/>
        <w:ind w:left="1620" w:right="-36" w:firstLine="7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5"/>
        </w:rPr>
        <w:t>Move</w:t>
      </w:r>
      <w:r>
        <w:rPr>
          <w:rFonts w:ascii="Arial" w:hAnsi="Arial" w:cs="Arial" w:eastAsia="Arial"/>
          <w:sz w:val="17"/>
          <w:szCs w:val="17"/>
          <w:spacing w:val="-7"/>
          <w:w w:val="95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forward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by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4"/>
        </w:rPr>
        <w:t>hittin</w:t>
      </w:r>
      <w:r>
        <w:rPr>
          <w:rFonts w:ascii="Arial" w:hAnsi="Arial" w:cs="Arial" w:eastAsia="Arial"/>
          <w:sz w:val="17"/>
          <w:szCs w:val="17"/>
          <w:spacing w:val="0"/>
          <w:w w:val="94"/>
        </w:rPr>
        <w:t>g</w:t>
      </w:r>
      <w:r>
        <w:rPr>
          <w:rFonts w:ascii="Arial" w:hAnsi="Arial" w:cs="Arial" w:eastAsia="Arial"/>
          <w:sz w:val="17"/>
          <w:szCs w:val="17"/>
          <w:spacing w:val="-5"/>
          <w:w w:val="9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"d"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tryin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g</w:t>
      </w:r>
      <w:r>
        <w:rPr>
          <w:rFonts w:ascii="Arial" w:hAnsi="Arial" w:cs="Arial" w:eastAsia="Arial"/>
          <w:sz w:val="17"/>
          <w:szCs w:val="17"/>
          <w:spacing w:val="-15"/>
          <w:w w:val="96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as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many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platform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s</w:t>
      </w:r>
      <w:r>
        <w:rPr>
          <w:rFonts w:ascii="Arial" w:hAnsi="Arial" w:cs="Arial" w:eastAsia="Arial"/>
          <w:sz w:val="17"/>
          <w:szCs w:val="17"/>
          <w:spacing w:val="-10"/>
          <w:w w:val="86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5"/>
          <w:b/>
          <w:bCs/>
        </w:rPr>
        <w:t>as</w:t>
      </w:r>
      <w:r>
        <w:rPr>
          <w:rFonts w:ascii="Arial" w:hAnsi="Arial" w:cs="Arial" w:eastAsia="Arial"/>
          <w:sz w:val="17"/>
          <w:szCs w:val="17"/>
          <w:spacing w:val="0"/>
          <w:w w:val="95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possible</w:t>
      </w:r>
      <w:r>
        <w:rPr>
          <w:rFonts w:ascii="Arial" w:hAnsi="Arial" w:cs="Arial" w:eastAsia="Arial"/>
          <w:sz w:val="17"/>
          <w:szCs w:val="17"/>
          <w:spacing w:val="0"/>
          <w:w w:val="96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befor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95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getting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34" w:right="3307"/>
        <w:jc w:val="center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344.160004pt;margin-top:49.732872pt;width:196.559996pt;height:128.880026pt;mso-position-horizontal-relative:page;mso-position-vertical-relative:paragraph;z-index:-147" coordorigin="6883,995" coordsize="3931,2578">
            <v:shape style="position:absolute;left:6883;top:995;width:3226;height:2448" type="#_x0000_t75">
              <v:imagedata r:id="rId7" o:title=""/>
            </v:shape>
            <v:group style="position:absolute;left:10080;top:2291;width:691;height:2" coordorigin="10080,2291" coordsize="691,2">
              <v:shape style="position:absolute;left:10080;top:2291;width:691;height:2" coordorigin="10080,2291" coordsize="691,0" path="m10080,2291l10771,2291e" filled="f" stroked="t" strokeweight="1.44pt" strokecolor="#000000">
                <v:path arrowok="t"/>
              </v:shape>
            </v:group>
            <v:group style="position:absolute;left:10800;top:2291;width:2;height:1260" coordorigin="10800,2291" coordsize="2,1260">
              <v:shape style="position:absolute;left:10800;top:2291;width:2;height:1260" coordorigin="10800,2291" coordsize="0,1260" path="m10800,3551l10800,2291e" filled="f" stroked="t" strokeweight="1.44pt" strokecolor="#000000">
                <v:path arrowok="t"/>
              </v:shape>
            </v:group>
            <v:group style="position:absolute;left:9360;top:2283;width:2;height:1274" coordorigin="9360,2283" coordsize="2,1274">
              <v:shape style="position:absolute;left:9360;top:2283;width:2;height:1274" coordorigin="9360,2283" coordsize="0,1274" path="m9360,3558l9360,2283e" filled="f" stroked="t" strokeweight="1.44pt" strokecolor="#000000">
                <v:path arrowok="t"/>
              </v:shape>
            </v:group>
            <v:group style="position:absolute;left:9360;top:3551;width:1440;height:2" coordorigin="9360,3551" coordsize="1440,2">
              <v:shape style="position:absolute;left:9360;top:3551;width:1440;height:2" coordorigin="9360,3551" coordsize="1440,0" path="m9360,3551l10800,3551e" filled="f" stroked="t" strokeweight="1.4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spacing w:val="0"/>
          <w:w w:val="111"/>
        </w:rPr>
        <w:t>Hit'W'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4" w:lineRule="exact"/>
        <w:ind w:left="4738" w:right="62" w:firstLine="-4738"/>
        <w:jc w:val="left"/>
        <w:tabs>
          <w:tab w:pos="484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N</w:t>
      </w:r>
      <w:r>
        <w:rPr>
          <w:rFonts w:ascii="Arial" w:hAnsi="Arial" w:cs="Arial" w:eastAsia="Arial"/>
          <w:sz w:val="16"/>
          <w:szCs w:val="16"/>
          <w:spacing w:val="-40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ab/>
        <w:tab/>
      </w:r>
      <w:r>
        <w:rPr>
          <w:rFonts w:ascii="Arial" w:hAnsi="Arial" w:cs="Arial" w:eastAsia="Arial"/>
          <w:sz w:val="16"/>
          <w:szCs w:val="16"/>
          <w:spacing w:val="-3"/>
          <w:w w:val="188"/>
          <w:position w:val="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96"/>
          <w:position w:val="0"/>
        </w:rPr>
        <w:t>Point</w:t>
      </w:r>
      <w:r>
        <w:rPr>
          <w:rFonts w:ascii="Arial" w:hAnsi="Arial" w:cs="Arial" w:eastAsia="Arial"/>
          <w:sz w:val="17"/>
          <w:szCs w:val="17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gets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7"/>
          <w:position w:val="0"/>
        </w:rPr>
        <w:t>added</w:t>
      </w:r>
      <w:r>
        <w:rPr>
          <w:rFonts w:ascii="Arial" w:hAnsi="Arial" w:cs="Arial" w:eastAsia="Arial"/>
          <w:sz w:val="17"/>
          <w:szCs w:val="17"/>
          <w:spacing w:val="-11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your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  <w:position w:val="0"/>
        </w:rPr>
        <w:t>final</w:t>
      </w:r>
      <w:r>
        <w:rPr>
          <w:rFonts w:ascii="Arial" w:hAnsi="Arial" w:cs="Arial" w:eastAsia="Arial"/>
          <w:sz w:val="17"/>
          <w:szCs w:val="17"/>
          <w:spacing w:val="-1"/>
          <w:w w:val="86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  <w:position w:val="0"/>
        </w:rPr>
        <w:t>scor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3"/>
          <w:w w:val="86"/>
          <w:b/>
          <w:bCs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  <w:position w:val="0"/>
        </w:rPr>
        <w:t>and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188" w:lineRule="exact"/>
        <w:ind w:right="197"/>
        <w:jc w:val="righ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you</w:t>
      </w:r>
      <w:r>
        <w:rPr>
          <w:rFonts w:ascii="Arial" w:hAnsi="Arial" w:cs="Arial" w:eastAsia="Arial"/>
          <w:sz w:val="17"/>
          <w:szCs w:val="17"/>
          <w:spacing w:val="-14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land</w:t>
      </w:r>
      <w:r>
        <w:rPr>
          <w:rFonts w:ascii="Arial" w:hAnsi="Arial" w:cs="Arial" w:eastAsia="Arial"/>
          <w:sz w:val="17"/>
          <w:szCs w:val="17"/>
          <w:spacing w:val="-19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1"/>
          <w:position w:val="-1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jc w:val="right"/>
        <w:spacing w:after="0"/>
        <w:sectPr>
          <w:type w:val="continuous"/>
          <w:pgSz w:w="12240" w:h="15840"/>
          <w:pgMar w:top="760" w:bottom="280" w:left="920" w:right="1520"/>
          <w:cols w:num="2" w:equalWidth="0">
            <w:col w:w="2649" w:space="1240"/>
            <w:col w:w="5911"/>
          </w:cols>
        </w:sectPr>
      </w:pPr>
      <w:rPr/>
    </w:p>
    <w:p>
      <w:pPr>
        <w:spacing w:before="53" w:after="0" w:line="240" w:lineRule="auto"/>
        <w:ind w:left="3740" w:right="3748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Continu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88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0"/>
          <w:b/>
          <w:bCs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6" w:after="0" w:line="240" w:lineRule="auto"/>
        <w:ind w:left="3907" w:right="3920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5"/>
        </w:rPr>
        <w:t>forward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0" w:lineRule="exact"/>
        <w:ind w:left="1931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ANYTHING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BELOW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THIS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POINT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WAS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INTENDE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BUT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NOT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  <w:position w:val="-1"/>
        </w:rPr>
        <w:t>ACTUALLY</w:t>
      </w:r>
      <w:r>
        <w:rPr>
          <w:rFonts w:ascii="Arial" w:hAnsi="Arial" w:cs="Arial" w:eastAsia="Arial"/>
          <w:sz w:val="16"/>
          <w:szCs w:val="16"/>
          <w:spacing w:val="-2"/>
          <w:w w:val="98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  <w:position w:val="-1"/>
        </w:rPr>
        <w:t>IMPLEMENTED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" w:after="0" w:line="240" w:lineRule="auto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platform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920" w:right="1520"/>
          <w:cols w:num="2" w:equalWidth="0">
            <w:col w:w="8457" w:space="177"/>
            <w:col w:w="116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920" w:right="1520"/>
        </w:sectPr>
      </w:pPr>
      <w:rPr/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89"/>
        </w:rPr>
        <w:t>&gt;---INOI--...-j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9" w:after="0" w:line="238" w:lineRule="auto"/>
        <w:ind w:left="-15" w:right="471"/>
        <w:jc w:val="center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Gam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24"/>
          <w:w w:val="86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over.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Scor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7"/>
        </w:rPr>
        <w:t>will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calculated.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760" w:bottom="280" w:left="920" w:right="1520"/>
          <w:cols w:num="2" w:equalWidth="0">
            <w:col w:w="8139" w:space="164"/>
            <w:col w:w="1497"/>
          </w:cols>
        </w:sectPr>
      </w:pPr>
      <w:rPr/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760" w:bottom="280" w:left="920" w:right="1520"/>
        </w:sectPr>
      </w:pPr>
      <w:rPr/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43.200001pt;margin-top:36.000023pt;width:524.519999pt;height:675.719977pt;mso-position-horizontal-relative:page;mso-position-vertical-relative:page;z-index:-148" coordorigin="864,720" coordsize="10490,13514">
            <v:shape style="position:absolute;left:2045;top:720;width:1037;height:979" type="#_x0000_t75">
              <v:imagedata r:id="rId8" o:title=""/>
            </v:shape>
            <v:shape style="position:absolute;left:864;top:5386;width:1670;height:2938" type="#_x0000_t75">
              <v:imagedata r:id="rId9" o:title=""/>
            </v:shape>
            <v:group style="position:absolute;left:900;top:1440;width:1080;height:2" coordorigin="900,1440" coordsize="1080,2">
              <v:shape style="position:absolute;left:900;top:1440;width:1080;height:2" coordorigin="900,1440" coordsize="1080,0" path="m900,1440l1980,1440e" filled="f" stroked="t" strokeweight="1.44pt" strokecolor="#000000">
                <v:path arrowok="t"/>
              </v:shape>
            </v:group>
            <v:group style="position:absolute;left:1519;top:1411;width:2;height:3974" coordorigin="1519,1411" coordsize="2,3974">
              <v:shape style="position:absolute;left:1519;top:1411;width:2;height:3974" coordorigin="1519,1411" coordsize="0,3974" path="m1519,5386l1519,1411e" filled="f" stroked="t" strokeweight="1.44pt" strokecolor="#000000">
                <v:path arrowok="t"/>
              </v:shape>
            </v:group>
            <v:group style="position:absolute;left:2340;top:1613;width:2;height:1793" coordorigin="2340,1613" coordsize="2,1793">
              <v:shape style="position:absolute;left:2340;top:1613;width:2;height:1793" coordorigin="2340,1613" coordsize="0,1793" path="m2340,3406l2340,1613e" filled="f" stroked="t" strokeweight="1.44pt" strokecolor="#000000">
                <v:path arrowok="t"/>
              </v:shape>
              <v:shape style="position:absolute;left:3686;top:2131;width:3053;height:2995" type="#_x0000_t75">
                <v:imagedata r:id="rId10" o:title=""/>
              </v:shape>
            </v:group>
            <v:group style="position:absolute;left:2369;top:3420;width:1411;height:2" coordorigin="2369,3420" coordsize="1411,2">
              <v:shape style="position:absolute;left:2369;top:3420;width:1411;height:2" coordorigin="2369,3420" coordsize="1411,0" path="m2369,3420l3780,3420e" filled="f" stroked="t" strokeweight="1.44pt" strokecolor="#000000">
                <v:path arrowok="t"/>
              </v:shape>
            </v:group>
            <v:group style="position:absolute;left:3046;top:3406;width:2;height:2534" coordorigin="3046,3406" coordsize="2,2534">
              <v:shape style="position:absolute;left:3046;top:3406;width:2;height:2534" coordorigin="3046,3406" coordsize="0,2534" path="m3046,5940l3046,3406e" filled="f" stroked="t" strokeweight="1.44pt" strokecolor="#000000">
                <v:path arrowok="t"/>
              </v:shape>
            </v:group>
            <v:group style="position:absolute;left:3053;top:1620;width:698;height:2" coordorigin="3053,1620" coordsize="698,2">
              <v:shape style="position:absolute;left:3053;top:1620;width:698;height:2" coordorigin="3053,1620" coordsize="698,0" path="m3053,1620l3751,1620e" filled="f" stroked="t" strokeweight="1.44pt" strokecolor="#000000">
                <v:path arrowok="t"/>
              </v:shape>
            </v:group>
            <v:group style="position:absolute;left:6653;top:1800;width:907;height:2" coordorigin="6653,1800" coordsize="907,2">
              <v:shape style="position:absolute;left:6653;top:1800;width:907;height:2" coordorigin="6653,1800" coordsize="907,0" path="m6653,1800l7560,1800e" filled="f" stroked="t" strokeweight="1.44pt" strokecolor="#000000">
                <v:path arrowok="t"/>
              </v:shape>
            </v:group>
            <v:group style="position:absolute;left:7560;top:1800;width:2;height:720" coordorigin="7560,1800" coordsize="2,720">
              <v:shape style="position:absolute;left:7560;top:1800;width:2;height:720" coordorigin="7560,1800" coordsize="0,720" path="m7560,2520l7560,1800e" filled="f" stroked="t" strokeweight="1.44pt" strokecolor="#000000">
                <v:path arrowok="t"/>
              </v:shape>
            </v:group>
            <v:group style="position:absolute;left:6660;top:2520;width:871;height:2" coordorigin="6660,2520" coordsize="871,2">
              <v:shape style="position:absolute;left:6660;top:2520;width:871;height:2" coordorigin="6660,2520" coordsize="871,0" path="m6660,2520l7531,2520e" filled="f" stroked="t" strokeweight="1.44pt" strokecolor="#000000">
                <v:path arrowok="t"/>
              </v:shape>
            </v:group>
            <v:group style="position:absolute;left:4493;top:5040;width:1267;height:2" coordorigin="4493,5040" coordsize="1267,2">
              <v:shape style="position:absolute;left:4493;top:5040;width:1267;height:2" coordorigin="4493,5040" coordsize="1267,0" path="m4493,5040l5760,5040e" filled="f" stroked="t" strokeweight="1.44pt" strokecolor="#000000">
                <v:path arrowok="t"/>
              </v:shape>
            </v:group>
            <v:group style="position:absolute;left:4500;top:5033;width:2;height:857" coordorigin="4500,5033" coordsize="2,857">
              <v:shape style="position:absolute;left:4500;top:5033;width:2;height:857" coordorigin="4500,5033" coordsize="0,857" path="m4500,5890l4500,5033e" filled="f" stroked="t" strokeweight="1.44pt" strokecolor="#000000">
                <v:path arrowok="t"/>
              </v:shape>
            </v:group>
            <v:group style="position:absolute;left:5760;top:5069;width:2;height:886" coordorigin="5760,5069" coordsize="2,886">
              <v:shape style="position:absolute;left:5760;top:5069;width:2;height:886" coordorigin="5760,5069" coordsize="0,886" path="m5760,5954l5760,5069e" filled="f" stroked="t" strokeweight="1.44pt" strokecolor="#000000">
                <v:path arrowok="t"/>
              </v:shape>
            </v:group>
            <v:group style="position:absolute;left:5746;top:5468;width:151;height:2" coordorigin="5746,5468" coordsize="151,2">
              <v:shape style="position:absolute;left:5746;top:5468;width:151;height:2" coordorigin="5746,5468" coordsize="151,0" path="m5746,5468l5897,5468e" filled="f" stroked="t" strokeweight="1.08pt" strokecolor="#000000">
                <v:path arrowok="t"/>
              </v:shape>
            </v:group>
            <v:group style="position:absolute;left:4896;top:5940;width:6444;height:2" coordorigin="4896,5940" coordsize="6444,2">
              <v:shape style="position:absolute;left:4896;top:5940;width:6444;height:2" coordorigin="4896,5940" coordsize="6444,0" path="m4896,5940l11340,5940e" filled="f" stroked="t" strokeweight="1.44pt" strokecolor="#000000">
                <v:path arrowok="t"/>
              </v:shape>
              <v:shape style="position:absolute;left:3024;top:6221;width:7603;height:5126" type="#_x0000_t75">
                <v:imagedata r:id="rId11" o:title=""/>
              </v:shape>
            </v:group>
            <v:group style="position:absolute;left:2506;top:6300;width:1613;height:2" coordorigin="2506,6300" coordsize="1613,2">
              <v:shape style="position:absolute;left:2506;top:6300;width:1613;height:2" coordorigin="2506,6300" coordsize="1613,0" path="m2506,6300l4118,6300e" filled="f" stroked="t" strokeweight="1.44pt" strokecolor="#000000">
                <v:path arrowok="t"/>
              </v:shape>
            </v:group>
            <v:group style="position:absolute;left:8150;top:6660;width:691;height:2" coordorigin="8150,6660" coordsize="691,2">
              <v:shape style="position:absolute;left:8150;top:6660;width:691;height:2" coordorigin="8150,6660" coordsize="691,0" path="m8150,6660l8842,6660e" filled="f" stroked="t" strokeweight=".72pt" strokecolor="#000000">
                <v:path arrowok="t"/>
              </v:shape>
            </v:group>
            <v:group style="position:absolute;left:7906;top:9079;width:1130;height:2" coordorigin="7906,9079" coordsize="1130,2">
              <v:shape style="position:absolute;left:7906;top:9079;width:1130;height:2" coordorigin="7906,9079" coordsize="1130,0" path="m7906,9079l9036,9079e" filled="f" stroked="t" strokeweight="1.08pt" strokecolor="#000000">
                <v:path arrowok="t"/>
              </v:shape>
            </v:group>
            <v:group style="position:absolute;left:8993;top:10260;width:1447;height:2" coordorigin="8993,10260" coordsize="1447,2">
              <v:shape style="position:absolute;left:8993;top:10260;width:1447;height:2" coordorigin="8993,10260" coordsize="1447,0" path="m8993,10260l10440,10260e" filled="f" stroked="t" strokeweight="1.44pt" strokecolor="#000000">
                <v:path arrowok="t"/>
              </v:shape>
            </v:group>
            <v:group style="position:absolute;left:9000;top:10253;width:2;height:1087" coordorigin="9000,10253" coordsize="2,1087">
              <v:shape style="position:absolute;left:9000;top:10253;width:2;height:1087" coordorigin="9000,10253" coordsize="0,1087" path="m9000,11340l9000,10253e" filled="f" stroked="t" strokeweight="1.44pt" strokecolor="#000000">
                <v:path arrowok="t"/>
              </v:shape>
            </v:group>
            <v:group style="position:absolute;left:10440;top:10260;width:2;height:1080" coordorigin="10440,10260" coordsize="2,1080">
              <v:shape style="position:absolute;left:10440;top:10260;width:2;height:1080" coordorigin="10440,10260" coordsize="0,1080" path="m10440,11340l10440,10260e" filled="f" stroked="t" strokeweight="1.44pt" strokecolor="#000000">
                <v:path arrowok="t"/>
              </v:shape>
            </v:group>
            <v:group style="position:absolute;left:3074;top:6278;width:2;height:1469" coordorigin="3074,6278" coordsize="2,1469">
              <v:shape style="position:absolute;left:3074;top:6278;width:2;height:1469" coordorigin="3074,6278" coordsize="0,1469" path="m3074,7747l3074,6278e" filled="f" stroked="t" strokeweight="1.08pt" strokecolor="#000000">
                <v:path arrowok="t"/>
              </v:shape>
              <v:shape style="position:absolute;left:1786;top:12326;width:2678;height:1901" type="#_x0000_t75">
                <v:imagedata r:id="rId12" o:title=""/>
              </v:shape>
            </v:group>
            <v:group style="position:absolute;left:2686;top:8323;width:2;height:4003" coordorigin="2686,8323" coordsize="2,4003">
              <v:shape style="position:absolute;left:2686;top:8323;width:2;height:4003" coordorigin="2686,8323" coordsize="0,4003" path="m2686,12326l2686,8323e" filled="f" stroked="t" strokeweight="1.08pt" strokecolor="#000000">
                <v:path arrowok="t"/>
              </v:shape>
            </v:group>
            <v:group style="position:absolute;left:9000;top:11340;width:1440;height:2" coordorigin="9000,11340" coordsize="1440,2">
              <v:shape style="position:absolute;left:9000;top:11340;width:1440;height:2" coordorigin="9000,11340" coordsize="1440,0" path="m9000,11340l10440,11340e" filled="f" stroked="t" strokeweight="1.44pt" strokecolor="#000000">
                <v:path arrowok="t"/>
              </v:shape>
            </v:group>
            <v:group style="position:absolute;left:4493;top:12960;width:1447;height:2" coordorigin="4493,12960" coordsize="1447,2">
              <v:shape style="position:absolute;left:4493;top:12960;width:1447;height:2" coordorigin="4493,12960" coordsize="1447,0" path="m4493,12960l5940,12960e" filled="f" stroked="t" strokeweight="1.44pt" strokecolor="#000000">
                <v:path arrowok="t"/>
              </v:shape>
            </v:group>
            <v:group style="position:absolute;left:4500;top:12953;width:2;height:1087" coordorigin="4500,12953" coordsize="2,1087">
              <v:shape style="position:absolute;left:4500;top:12953;width:2;height:1087" coordorigin="4500,12953" coordsize="0,1087" path="m4500,14040l4500,12953e" filled="f" stroked="t" strokeweight="1.44pt" strokecolor="#000000">
                <v:path arrowok="t"/>
              </v:shape>
            </v:group>
            <v:group style="position:absolute;left:5940;top:12960;width:2;height:1080" coordorigin="5940,12960" coordsize="2,1080">
              <v:shape style="position:absolute;left:5940;top:12960;width:2;height:1080" coordorigin="5940,12960" coordsize="0,1080" path="m5940,14040l5940,12960e" filled="f" stroked="t" strokeweight="1.44pt" strokecolor="#000000">
                <v:path arrowok="t"/>
              </v:shape>
              <v:shape style="position:absolute;left:8640;top:11894;width:1872;height:2333" type="#_x0000_t75">
                <v:imagedata r:id="rId13" o:title=""/>
              </v:shape>
            </v:group>
            <v:group style="position:absolute;left:8665;top:12924;width:2;height:965" coordorigin="8665,12924" coordsize="2,965">
              <v:shape style="position:absolute;left:8665;top:12924;width:2;height:965" coordorigin="8665,12924" coordsize="0,965" path="m8665,13889l8665,12924e" filled="f" stroked="t" strokeweight="1.08pt" strokecolor="#000000">
                <v:path arrowok="t"/>
              </v:shape>
            </v:group>
            <v:group style="position:absolute;left:4500;top:14040;width:1440;height:2" coordorigin="4500,14040" coordsize="1440,2">
              <v:shape style="position:absolute;left:4500;top:14040;width:1440;height:2" coordorigin="4500,14040" coordsize="1440,0" path="m4500,14040l5940,14040e" filled="f" stroked="t" strokeweight="1.44pt" strokecolor="#000000">
                <v:path arrowok="t"/>
              </v:shape>
            </v:group>
            <v:group style="position:absolute;left:8906;top:14220;width:1267;height:2" coordorigin="8906,14220" coordsize="1267,2">
              <v:shape style="position:absolute;left:8906;top:14220;width:1267;height:2" coordorigin="8906,14220" coordsize="1267,0" path="m8906,14220l10174,14220e" filled="f" stroked="t" strokeweight="1.44pt" strokecolor="#00000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100"/>
          <w:b/>
          <w:bCs/>
        </w:rPr>
        <w:t>ROC</w:t>
      </w:r>
      <w:r>
        <w:rPr>
          <w:rFonts w:ascii="Arial" w:hAnsi="Arial" w:cs="Arial" w:eastAsia="Arial"/>
          <w:sz w:val="15"/>
          <w:szCs w:val="15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15"/>
          <w:szCs w:val="15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9"/>
          <w:b/>
          <w:bCs/>
        </w:rPr>
        <w:t>ON!!!!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0" w:after="0" w:line="234" w:lineRule="auto"/>
        <w:ind w:left="-16" w:right="426"/>
        <w:jc w:val="center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Gam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e</w:t>
      </w:r>
      <w:r>
        <w:rPr>
          <w:rFonts w:ascii="Arial" w:hAnsi="Arial" w:cs="Arial" w:eastAsia="Arial"/>
          <w:sz w:val="18"/>
          <w:szCs w:val="18"/>
          <w:spacing w:val="20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1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over,</w:t>
      </w:r>
      <w:r>
        <w:rPr>
          <w:rFonts w:ascii="Arial" w:hAnsi="Arial" w:cs="Arial" w:eastAsia="Arial"/>
          <w:sz w:val="18"/>
          <w:szCs w:val="18"/>
          <w:spacing w:val="-3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score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th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88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su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m</w:t>
      </w:r>
      <w:r>
        <w:rPr>
          <w:rFonts w:ascii="Arial" w:hAnsi="Arial" w:cs="Arial" w:eastAsia="Arial"/>
          <w:sz w:val="17"/>
          <w:szCs w:val="17"/>
          <w:spacing w:val="-9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b/>
          <w:bCs/>
        </w:rPr>
        <w:t>howeve</w:t>
      </w:r>
      <w:r>
        <w:rPr>
          <w:rFonts w:ascii="Arial" w:hAnsi="Arial" w:cs="Arial" w:eastAsia="Arial"/>
          <w:sz w:val="18"/>
          <w:szCs w:val="18"/>
          <w:spacing w:val="0"/>
          <w:w w:val="83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4"/>
          <w:w w:val="83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many</w:t>
      </w:r>
      <w:r>
        <w:rPr>
          <w:rFonts w:ascii="Arial" w:hAnsi="Arial" w:cs="Arial" w:eastAsia="Arial"/>
          <w:sz w:val="18"/>
          <w:szCs w:val="18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7"/>
          <w:b/>
          <w:bCs/>
        </w:rPr>
        <w:t>platform</w:t>
      </w:r>
      <w:r>
        <w:rPr>
          <w:rFonts w:ascii="Arial" w:hAnsi="Arial" w:cs="Arial" w:eastAsia="Arial"/>
          <w:sz w:val="17"/>
          <w:szCs w:val="17"/>
          <w:spacing w:val="0"/>
          <w:w w:val="88"/>
          <w:b/>
          <w:bCs/>
        </w:rPr>
        <w:t>s</w:t>
      </w:r>
      <w:r>
        <w:rPr>
          <w:rFonts w:ascii="Arial" w:hAnsi="Arial" w:cs="Arial" w:eastAsia="Arial"/>
          <w:sz w:val="17"/>
          <w:szCs w:val="17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you</w:t>
      </w:r>
      <w:r>
        <w:rPr>
          <w:rFonts w:ascii="Arial" w:hAnsi="Arial" w:cs="Arial" w:eastAsia="Arial"/>
          <w:sz w:val="17"/>
          <w:szCs w:val="17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landed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,</w:t>
      </w:r>
      <w:r>
        <w:rPr>
          <w:rFonts w:ascii="Arial" w:hAnsi="Arial" w:cs="Arial" w:eastAsia="Arial"/>
          <w:sz w:val="17"/>
          <w:szCs w:val="17"/>
          <w:spacing w:val="-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and</w:t>
      </w:r>
      <w:r>
        <w:rPr>
          <w:rFonts w:ascii="Arial" w:hAnsi="Arial" w:cs="Arial" w:eastAsia="Arial"/>
          <w:sz w:val="17"/>
          <w:szCs w:val="17"/>
          <w:spacing w:val="-16"/>
          <w:w w:val="9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how</w:t>
      </w:r>
      <w:r>
        <w:rPr>
          <w:rFonts w:ascii="Arial" w:hAnsi="Arial" w:cs="Arial" w:eastAsia="Arial"/>
          <w:sz w:val="17"/>
          <w:szCs w:val="17"/>
          <w:spacing w:val="0"/>
          <w:w w:val="9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man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15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second</w:t>
      </w:r>
      <w:r>
        <w:rPr>
          <w:rFonts w:ascii="Arial" w:hAnsi="Arial" w:cs="Arial" w:eastAsia="Arial"/>
          <w:sz w:val="18"/>
          <w:szCs w:val="18"/>
          <w:spacing w:val="0"/>
          <w:w w:val="82"/>
          <w:b/>
          <w:bCs/>
        </w:rPr>
        <w:t>s</w:t>
      </w:r>
      <w:r>
        <w:rPr>
          <w:rFonts w:ascii="Arial" w:hAnsi="Arial" w:cs="Arial" w:eastAsia="Arial"/>
          <w:sz w:val="18"/>
          <w:szCs w:val="18"/>
          <w:spacing w:val="-4"/>
          <w:w w:val="82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are</w:t>
      </w:r>
      <w:r>
        <w:rPr>
          <w:rFonts w:ascii="Arial" w:hAnsi="Arial" w:cs="Arial" w:eastAsia="Arial"/>
          <w:sz w:val="18"/>
          <w:szCs w:val="18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</w:rPr>
        <w:t>lef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</w:rPr>
        <w:t>t</w:t>
      </w:r>
      <w:r>
        <w:rPr>
          <w:rFonts w:ascii="Arial" w:hAnsi="Arial" w:cs="Arial" w:eastAsia="Arial"/>
          <w:sz w:val="17"/>
          <w:szCs w:val="17"/>
          <w:spacing w:val="6"/>
          <w:w w:val="85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</w:rPr>
        <w:t>on</w:t>
      </w:r>
      <w:r>
        <w:rPr>
          <w:rFonts w:ascii="Arial" w:hAnsi="Arial" w:cs="Arial" w:eastAsia="Arial"/>
          <w:sz w:val="17"/>
          <w:szCs w:val="17"/>
          <w:spacing w:val="7"/>
          <w:w w:val="85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</w:rPr>
        <w:t>th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85"/>
          <w:b/>
          <w:bCs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</w:rPr>
        <w:t>clock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sectPr>
      <w:type w:val="continuous"/>
      <w:pgSz w:w="12240" w:h="15840"/>
      <w:pgMar w:top="760" w:bottom="280" w:left="920" w:right="1520"/>
      <w:cols w:num="2" w:equalWidth="0">
        <w:col w:w="4773" w:space="3134"/>
        <w:col w:w="18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keywords>None</cp:keywords>
  <dc:subject>Lucidchart</dc:subject>
  <dc:title>Flowchart</dc:title>
  <dcterms:created xsi:type="dcterms:W3CDTF">2013-06-14T12:54:19Z</dcterms:created>
  <dcterms:modified xsi:type="dcterms:W3CDTF">2013-06-14T12:54:19Z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2013-06-14T00:00:00Z</vt:filetime>
  </property>
  <property fmtid="{D5CDD505-2E9C-101B-9397-08002B2CF9AE}" pid="3" name="LastSaved">
    <vt:filetime>2013-06-14T00:00:00Z</vt:filetime>
  </property>
</Properties>
</file>